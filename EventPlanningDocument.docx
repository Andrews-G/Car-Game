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9"/>
        <w:gridCol w:w="4673"/>
      </w:tblGrid>
      <w:tr w:rsidR="00AF5529" w14:paraId="50CF78BA" w14:textId="77777777" w:rsidTr="00AF5529">
        <w:trPr>
          <w:trHeight w:val="432"/>
          <w:tblHeader/>
        </w:trPr>
        <w:tc>
          <w:tcPr>
            <w:tcW w:w="4677" w:type="dxa"/>
            <w:gridSpan w:val="2"/>
            <w:shd w:val="clear" w:color="auto" w:fill="auto"/>
            <w:vAlign w:val="center"/>
          </w:tcPr>
          <w:p w14:paraId="599AE607" w14:textId="2BB9F463" w:rsidR="00AF5529" w:rsidRDefault="00AF5529" w:rsidP="00AF5529">
            <w:r>
              <w:t>Program:</w:t>
            </w:r>
            <w:r w:rsidR="00C168D9">
              <w:t xml:space="preserve"> </w:t>
            </w:r>
            <w:r w:rsidR="000D12D0">
              <w:t xml:space="preserve">Car Class </w:t>
            </w:r>
          </w:p>
        </w:tc>
        <w:tc>
          <w:tcPr>
            <w:tcW w:w="4673" w:type="dxa"/>
            <w:shd w:val="clear" w:color="auto" w:fill="auto"/>
            <w:vAlign w:val="center"/>
          </w:tcPr>
          <w:p w14:paraId="26777BA7" w14:textId="02A11CC4" w:rsidR="00AF5529" w:rsidRDefault="00AF5529" w:rsidP="00AF5529">
            <w:r>
              <w:t>Date</w:t>
            </w:r>
            <w:r w:rsidR="00785FC8">
              <w:t xml:space="preserve">: </w:t>
            </w:r>
            <w:r w:rsidR="000D12D0">
              <w:t>7/23/2022</w:t>
            </w:r>
          </w:p>
        </w:tc>
      </w:tr>
      <w:tr w:rsidR="005B7EF3" w14:paraId="1EC605A9" w14:textId="77777777" w:rsidTr="005B7EF3">
        <w:trPr>
          <w:tblHeader/>
        </w:trPr>
        <w:tc>
          <w:tcPr>
            <w:tcW w:w="2338" w:type="dxa"/>
            <w:shd w:val="clear" w:color="auto" w:fill="D9D9D9" w:themeFill="background1" w:themeFillShade="D9"/>
          </w:tcPr>
          <w:p w14:paraId="42576737" w14:textId="77777777" w:rsidR="005B7EF3" w:rsidRDefault="005B7EF3" w:rsidP="005621B6">
            <w:r>
              <w:t>Control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14:paraId="2E1F752F" w14:textId="77777777" w:rsidR="005B7EF3" w:rsidRDefault="00532F38">
            <w:r>
              <w:t>Event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14:paraId="07DF5B81" w14:textId="77777777" w:rsidR="005B7EF3" w:rsidRDefault="00532F38">
            <w:r>
              <w:t>Processing</w:t>
            </w:r>
          </w:p>
        </w:tc>
      </w:tr>
      <w:tr w:rsidR="004D4554" w14:paraId="32CC1781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4D359583" w14:textId="1F782DE4" w:rsidR="004D4554" w:rsidRDefault="00AA50F9" w:rsidP="005B7EF3">
            <w:r>
              <w:t>carForm</w:t>
            </w:r>
          </w:p>
        </w:tc>
        <w:tc>
          <w:tcPr>
            <w:tcW w:w="2339" w:type="dxa"/>
          </w:tcPr>
          <w:p w14:paraId="1BB5B0D0" w14:textId="3FEBEB3E" w:rsidR="004D4554" w:rsidRDefault="00AA50F9">
            <w:r>
              <w:t>Load</w:t>
            </w:r>
          </w:p>
        </w:tc>
        <w:tc>
          <w:tcPr>
            <w:tcW w:w="4673" w:type="dxa"/>
          </w:tcPr>
          <w:p w14:paraId="244CD675" w14:textId="45E546D9" w:rsidR="004D4554" w:rsidRDefault="00AA50F9" w:rsidP="005621B6">
            <w:r>
              <w:t>accelerateButton, brakeButton, and resetButton Enabled properties set to false</w:t>
            </w:r>
          </w:p>
        </w:tc>
      </w:tr>
      <w:tr w:rsidR="005B7EF3" w14:paraId="158AD2A5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2DD3D4CD" w14:textId="2B95D523" w:rsidR="005B7EF3" w:rsidRDefault="00AD1A83" w:rsidP="005B7EF3">
            <w:r>
              <w:t>b</w:t>
            </w:r>
            <w:r w:rsidR="000D12D0">
              <w:t>eginButton</w:t>
            </w:r>
          </w:p>
        </w:tc>
        <w:tc>
          <w:tcPr>
            <w:tcW w:w="2339" w:type="dxa"/>
          </w:tcPr>
          <w:p w14:paraId="32977CFD" w14:textId="6D35F17D" w:rsidR="005B7EF3" w:rsidRDefault="000D12D0">
            <w:r>
              <w:t>Click</w:t>
            </w:r>
          </w:p>
        </w:tc>
        <w:tc>
          <w:tcPr>
            <w:tcW w:w="4673" w:type="dxa"/>
          </w:tcPr>
          <w:p w14:paraId="78A2B871" w14:textId="23C0AF3B" w:rsidR="005B7EF3" w:rsidRDefault="00AD1A83" w:rsidP="005621B6">
            <w:r>
              <w:t>Call DataCheck method, set year and make properties of Car class. Enable / disable appropriate buttons / TextBoxes</w:t>
            </w:r>
          </w:p>
        </w:tc>
      </w:tr>
      <w:tr w:rsidR="005B7EF3" w14:paraId="2038520E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09BFC6B5" w14:textId="28625EA3" w:rsidR="005B7EF3" w:rsidRDefault="000D12D0" w:rsidP="005B7EF3">
            <w:r>
              <w:t>accelerateButton</w:t>
            </w:r>
          </w:p>
        </w:tc>
        <w:tc>
          <w:tcPr>
            <w:tcW w:w="2339" w:type="dxa"/>
          </w:tcPr>
          <w:p w14:paraId="1D36BB2A" w14:textId="1C286319" w:rsidR="005B7EF3" w:rsidRDefault="000D12D0" w:rsidP="00A9384F">
            <w:r>
              <w:t>Click</w:t>
            </w:r>
          </w:p>
        </w:tc>
        <w:tc>
          <w:tcPr>
            <w:tcW w:w="4673" w:type="dxa"/>
          </w:tcPr>
          <w:p w14:paraId="57B6F094" w14:textId="30EB8396" w:rsidR="005B7EF3" w:rsidRDefault="00AD1A83" w:rsidP="00A9384F">
            <w:r>
              <w:t>Call Accelerate method</w:t>
            </w:r>
          </w:p>
        </w:tc>
      </w:tr>
      <w:tr w:rsidR="005B7EF3" w14:paraId="79420A7E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2BB0B954" w14:textId="7EDD93E1" w:rsidR="005B7EF3" w:rsidRDefault="000D12D0" w:rsidP="005B7EF3">
            <w:r>
              <w:t>brakeButton</w:t>
            </w:r>
          </w:p>
        </w:tc>
        <w:tc>
          <w:tcPr>
            <w:tcW w:w="2339" w:type="dxa"/>
          </w:tcPr>
          <w:p w14:paraId="35C2A7FA" w14:textId="039B1680" w:rsidR="005B7EF3" w:rsidRDefault="000D12D0">
            <w:r>
              <w:t>Click</w:t>
            </w:r>
          </w:p>
        </w:tc>
        <w:tc>
          <w:tcPr>
            <w:tcW w:w="4673" w:type="dxa"/>
          </w:tcPr>
          <w:p w14:paraId="07B30135" w14:textId="43A718EA" w:rsidR="005B7EF3" w:rsidRDefault="00AD1A83" w:rsidP="000E1B24">
            <w:r>
              <w:t>Call Brake method</w:t>
            </w:r>
          </w:p>
        </w:tc>
      </w:tr>
      <w:tr w:rsidR="005B7EF3" w14:paraId="4095AD4D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75998579" w14:textId="2D41A834" w:rsidR="005B7EF3" w:rsidRDefault="000D12D0" w:rsidP="005B7EF3">
            <w:r>
              <w:t>resetButton</w:t>
            </w:r>
          </w:p>
        </w:tc>
        <w:tc>
          <w:tcPr>
            <w:tcW w:w="2339" w:type="dxa"/>
          </w:tcPr>
          <w:p w14:paraId="1DA25CFC" w14:textId="757ED030" w:rsidR="005B7EF3" w:rsidRDefault="000D12D0" w:rsidP="000E1B24">
            <w:r>
              <w:t>Click</w:t>
            </w:r>
          </w:p>
        </w:tc>
        <w:tc>
          <w:tcPr>
            <w:tcW w:w="4673" w:type="dxa"/>
          </w:tcPr>
          <w:p w14:paraId="78D5E3EB" w14:textId="7B5F98CF" w:rsidR="005B7EF3" w:rsidRDefault="00AD1A83" w:rsidP="000E1B24">
            <w:r>
              <w:t>Call ResetAll method</w:t>
            </w:r>
          </w:p>
        </w:tc>
      </w:tr>
      <w:tr w:rsidR="000D12D0" w14:paraId="497CE12D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2ABF48FA" w14:textId="1B2DD702" w:rsidR="000D12D0" w:rsidRDefault="000D12D0" w:rsidP="005B7EF3">
            <w:r>
              <w:t>exitButton</w:t>
            </w:r>
          </w:p>
        </w:tc>
        <w:tc>
          <w:tcPr>
            <w:tcW w:w="2339" w:type="dxa"/>
          </w:tcPr>
          <w:p w14:paraId="075F7AFC" w14:textId="154053BD" w:rsidR="000D12D0" w:rsidRDefault="000D12D0" w:rsidP="000E1B24">
            <w:r>
              <w:t>Click</w:t>
            </w:r>
          </w:p>
        </w:tc>
        <w:tc>
          <w:tcPr>
            <w:tcW w:w="4673" w:type="dxa"/>
          </w:tcPr>
          <w:p w14:paraId="74FDD90E" w14:textId="363D92B4" w:rsidR="000D12D0" w:rsidRDefault="00AD1A83" w:rsidP="000E1B24">
            <w:r>
              <w:t>Close Form</w:t>
            </w:r>
          </w:p>
        </w:tc>
      </w:tr>
    </w:tbl>
    <w:p w14:paraId="4926316C" w14:textId="77777777" w:rsidR="000E1B24" w:rsidRDefault="000E1B24"/>
    <w:sectPr w:rsidR="000E1B24" w:rsidSect="00590F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23135" w14:textId="77777777" w:rsidR="00191FC2" w:rsidRDefault="00191FC2" w:rsidP="00C168D9">
      <w:pPr>
        <w:spacing w:after="0" w:line="240" w:lineRule="auto"/>
      </w:pPr>
      <w:r>
        <w:separator/>
      </w:r>
    </w:p>
  </w:endnote>
  <w:endnote w:type="continuationSeparator" w:id="0">
    <w:p w14:paraId="6371DA50" w14:textId="77777777" w:rsidR="00191FC2" w:rsidRDefault="00191FC2" w:rsidP="00C1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D3B1E" w14:textId="77777777" w:rsidR="00191FC2" w:rsidRDefault="00191FC2" w:rsidP="00C168D9">
      <w:pPr>
        <w:spacing w:after="0" w:line="240" w:lineRule="auto"/>
      </w:pPr>
      <w:r>
        <w:separator/>
      </w:r>
    </w:p>
  </w:footnote>
  <w:footnote w:type="continuationSeparator" w:id="0">
    <w:p w14:paraId="7D949273" w14:textId="77777777" w:rsidR="00191FC2" w:rsidRDefault="00191FC2" w:rsidP="00C1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41DFA" w14:textId="77777777" w:rsidR="00C168D9" w:rsidRPr="00C168D9" w:rsidRDefault="00C168D9">
    <w:pPr>
      <w:pStyle w:val="Header"/>
      <w:rPr>
        <w:sz w:val="36"/>
        <w:szCs w:val="36"/>
      </w:rPr>
    </w:pPr>
    <w:r>
      <w:tab/>
    </w:r>
    <w:r w:rsidR="00532F38">
      <w:rPr>
        <w:sz w:val="36"/>
        <w:szCs w:val="36"/>
      </w:rPr>
      <w:t>Event Planning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2D0"/>
    <w:rsid w:val="000D12D0"/>
    <w:rsid w:val="000D432A"/>
    <w:rsid w:val="000E1B24"/>
    <w:rsid w:val="00131AB9"/>
    <w:rsid w:val="00191FC2"/>
    <w:rsid w:val="001D58D5"/>
    <w:rsid w:val="00357A25"/>
    <w:rsid w:val="003C0AB3"/>
    <w:rsid w:val="003C5514"/>
    <w:rsid w:val="004D4554"/>
    <w:rsid w:val="00530AEC"/>
    <w:rsid w:val="00532F38"/>
    <w:rsid w:val="00543028"/>
    <w:rsid w:val="005621B6"/>
    <w:rsid w:val="00590FC2"/>
    <w:rsid w:val="005B7EF3"/>
    <w:rsid w:val="006A34E4"/>
    <w:rsid w:val="006D16BD"/>
    <w:rsid w:val="00785FC8"/>
    <w:rsid w:val="008941D1"/>
    <w:rsid w:val="008C7DAF"/>
    <w:rsid w:val="00A9384F"/>
    <w:rsid w:val="00AA50F9"/>
    <w:rsid w:val="00AD1A83"/>
    <w:rsid w:val="00AF2E20"/>
    <w:rsid w:val="00AF5529"/>
    <w:rsid w:val="00C168D9"/>
    <w:rsid w:val="00FF76F0"/>
    <w:rsid w:val="322DC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9277"/>
  <w15:docId w15:val="{495545BA-B941-4118-80DD-E2B34E0D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1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D9"/>
  </w:style>
  <w:style w:type="paragraph" w:styleId="Footer">
    <w:name w:val="footer"/>
    <w:basedOn w:val="Normal"/>
    <w:link w:val="Foot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uem\OneDrive\Documents\CFCC%20Information%20Technology\2022%20Summer\CSC-130\Resources\Event%20Planning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Event Planning Document Template.dotx</Template>
  <TotalTime>11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CFCC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Andrews</dc:creator>
  <cp:keywords/>
  <dc:description/>
  <cp:lastModifiedBy>Grant Andrews</cp:lastModifiedBy>
  <cp:revision>5</cp:revision>
  <cp:lastPrinted>2016-10-26T20:21:00Z</cp:lastPrinted>
  <dcterms:created xsi:type="dcterms:W3CDTF">2022-07-27T15:09:00Z</dcterms:created>
  <dcterms:modified xsi:type="dcterms:W3CDTF">2022-07-27T15:42:00Z</dcterms:modified>
</cp:coreProperties>
</file>