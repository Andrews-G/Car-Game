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9"/>
        <w:gridCol w:w="4673"/>
      </w:tblGrid>
      <w:tr w:rsidR="00AF5529" w14:paraId="3AFC3FCD" w14:textId="77777777" w:rsidTr="00AF5529">
        <w:trPr>
          <w:trHeight w:val="432"/>
          <w:tblHeader/>
        </w:trPr>
        <w:tc>
          <w:tcPr>
            <w:tcW w:w="4677" w:type="dxa"/>
            <w:gridSpan w:val="2"/>
            <w:shd w:val="clear" w:color="auto" w:fill="auto"/>
            <w:vAlign w:val="center"/>
          </w:tcPr>
          <w:p w14:paraId="774835C2" w14:textId="7FEDD10D" w:rsidR="00AF5529" w:rsidRDefault="00AF5529" w:rsidP="00AF5529">
            <w:r>
              <w:t>Program:</w:t>
            </w:r>
            <w:r w:rsidR="00C168D9">
              <w:t xml:space="preserve"> </w:t>
            </w:r>
            <w:r w:rsidR="00983BA6">
              <w:t xml:space="preserve"> Car Class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28435AB9" w14:textId="5425B7B4" w:rsidR="00AF5529" w:rsidRDefault="00AF5529" w:rsidP="00AF5529">
            <w:r>
              <w:t>Date</w:t>
            </w:r>
            <w:r w:rsidR="00785FC8">
              <w:t xml:space="preserve">: </w:t>
            </w:r>
            <w:r w:rsidR="00983BA6">
              <w:t>7/21/2022</w:t>
            </w:r>
          </w:p>
        </w:tc>
      </w:tr>
      <w:tr w:rsidR="005B7EF3" w14:paraId="3F987D9C" w14:textId="77777777" w:rsidTr="005B7EF3">
        <w:trPr>
          <w:tblHeader/>
        </w:trPr>
        <w:tc>
          <w:tcPr>
            <w:tcW w:w="2338" w:type="dxa"/>
            <w:shd w:val="clear" w:color="auto" w:fill="D9D9D9" w:themeFill="background1" w:themeFillShade="D9"/>
          </w:tcPr>
          <w:p w14:paraId="7A287815" w14:textId="77777777" w:rsidR="005B7EF3" w:rsidRDefault="005B7EF3" w:rsidP="005621B6">
            <w:r>
              <w:t>Control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7D93AAF2" w14:textId="77777777" w:rsidR="005B7EF3" w:rsidRDefault="005B7EF3">
            <w:r>
              <w:t>Type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251206B8" w14:textId="77777777" w:rsidR="005B7EF3" w:rsidRDefault="005B7EF3">
            <w:r>
              <w:t>Properties</w:t>
            </w:r>
          </w:p>
        </w:tc>
      </w:tr>
      <w:tr w:rsidR="005B7EF3" w14:paraId="7BC09565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5817AF6C" w14:textId="341FB27A" w:rsidR="005B7EF3" w:rsidRDefault="00983BA6" w:rsidP="005B7EF3">
            <w:r>
              <w:t>carForm</w:t>
            </w:r>
          </w:p>
        </w:tc>
        <w:tc>
          <w:tcPr>
            <w:tcW w:w="2339" w:type="dxa"/>
          </w:tcPr>
          <w:p w14:paraId="1FB1B5B3" w14:textId="29EE0E27" w:rsidR="005B7EF3" w:rsidRDefault="00983BA6">
            <w:r>
              <w:t>Form</w:t>
            </w:r>
          </w:p>
        </w:tc>
        <w:tc>
          <w:tcPr>
            <w:tcW w:w="4673" w:type="dxa"/>
          </w:tcPr>
          <w:p w14:paraId="410E2397" w14:textId="77777777" w:rsidR="005B7EF3" w:rsidRDefault="00983BA6" w:rsidP="005621B6">
            <w:r>
              <w:t>Text: Car Class</w:t>
            </w:r>
          </w:p>
          <w:p w14:paraId="7F946A57" w14:textId="3164FB8D" w:rsidR="00983BA6" w:rsidRDefault="00983BA6" w:rsidP="005621B6">
            <w:r>
              <w:t xml:space="preserve">Size: 400, </w:t>
            </w:r>
            <w:r w:rsidR="00E23EF1">
              <w:t>375</w:t>
            </w:r>
          </w:p>
        </w:tc>
      </w:tr>
      <w:tr w:rsidR="005B7EF3" w14:paraId="2C252505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6304565" w14:textId="22FD7BCC" w:rsidR="005B7EF3" w:rsidRDefault="00983BA6" w:rsidP="005B7EF3">
            <w:r>
              <w:t>speedLabel</w:t>
            </w:r>
          </w:p>
        </w:tc>
        <w:tc>
          <w:tcPr>
            <w:tcW w:w="2339" w:type="dxa"/>
          </w:tcPr>
          <w:p w14:paraId="24E2F75B" w14:textId="25115450" w:rsidR="005B7EF3" w:rsidRDefault="00983BA6" w:rsidP="00A9384F">
            <w:r>
              <w:t>Label</w:t>
            </w:r>
          </w:p>
        </w:tc>
        <w:tc>
          <w:tcPr>
            <w:tcW w:w="4673" w:type="dxa"/>
          </w:tcPr>
          <w:p w14:paraId="426C294D" w14:textId="77777777" w:rsidR="005B7EF3" w:rsidRDefault="00983BA6" w:rsidP="00A9384F">
            <w:r>
              <w:t>Text: 0 MPH</w:t>
            </w:r>
          </w:p>
          <w:p w14:paraId="4FE8B74B" w14:textId="77777777" w:rsidR="00983BA6" w:rsidRDefault="00983BA6" w:rsidP="00A9384F">
            <w:r>
              <w:t>Border Style: Fixed 3D</w:t>
            </w:r>
          </w:p>
          <w:p w14:paraId="4AEAEED7" w14:textId="77777777" w:rsidR="00983BA6" w:rsidRDefault="00983BA6" w:rsidP="00A9384F">
            <w:r>
              <w:t>AutoSize: False</w:t>
            </w:r>
          </w:p>
          <w:p w14:paraId="631382B4" w14:textId="41A51984" w:rsidR="00983BA6" w:rsidRDefault="00983BA6" w:rsidP="00A9384F">
            <w:r>
              <w:t>Font: Bold, 16pt</w:t>
            </w:r>
          </w:p>
          <w:p w14:paraId="0F6EAB16" w14:textId="77777777" w:rsidR="00983BA6" w:rsidRDefault="00983BA6" w:rsidP="00A9384F">
            <w:r>
              <w:t>TextAlign: Middle Center</w:t>
            </w:r>
          </w:p>
          <w:p w14:paraId="590030F9" w14:textId="77777777" w:rsidR="006844AE" w:rsidRDefault="006844AE" w:rsidP="00A9384F">
            <w:r>
              <w:t>Size: 125, 25</w:t>
            </w:r>
          </w:p>
          <w:p w14:paraId="3238125C" w14:textId="78E2C27F" w:rsidR="007B40D0" w:rsidRDefault="007B40D0" w:rsidP="00A9384F">
            <w:r>
              <w:t>Location: Below carPictureBox, centered Horizontally in Form</w:t>
            </w:r>
          </w:p>
        </w:tc>
      </w:tr>
      <w:tr w:rsidR="005B7EF3" w14:paraId="58A7ACCE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80A033D" w14:textId="0A7F62BD" w:rsidR="005B7EF3" w:rsidRDefault="006844AE" w:rsidP="005B7EF3">
            <w:r>
              <w:t>carPictureBox</w:t>
            </w:r>
          </w:p>
        </w:tc>
        <w:tc>
          <w:tcPr>
            <w:tcW w:w="2339" w:type="dxa"/>
          </w:tcPr>
          <w:p w14:paraId="232B0D82" w14:textId="2621A1BB" w:rsidR="005B7EF3" w:rsidRDefault="006844AE">
            <w:r>
              <w:t>PictureBox</w:t>
            </w:r>
          </w:p>
        </w:tc>
        <w:tc>
          <w:tcPr>
            <w:tcW w:w="4673" w:type="dxa"/>
          </w:tcPr>
          <w:p w14:paraId="10290D8E" w14:textId="77777777" w:rsidR="005B7EF3" w:rsidRDefault="006844AE" w:rsidP="000E1B24">
            <w:r>
              <w:t>Image: cartoon-car</w:t>
            </w:r>
          </w:p>
          <w:p w14:paraId="4825DFAE" w14:textId="77777777" w:rsidR="007B40D0" w:rsidRDefault="007B40D0" w:rsidP="000E1B24">
            <w:r>
              <w:t>Size: 180, 140</w:t>
            </w:r>
          </w:p>
          <w:p w14:paraId="03EDDDCA" w14:textId="77777777" w:rsidR="007B40D0" w:rsidRDefault="007B40D0" w:rsidP="000E1B24">
            <w:r>
              <w:t>SizeMode: Stretch Image</w:t>
            </w:r>
          </w:p>
          <w:p w14:paraId="45B1FF9B" w14:textId="6F2ADF61" w:rsidR="007B40D0" w:rsidRDefault="007B40D0" w:rsidP="000E1B24">
            <w:r>
              <w:t>Location: Align Horizontally in Middle Center of Form, below TextBoxes</w:t>
            </w:r>
          </w:p>
        </w:tc>
      </w:tr>
      <w:tr w:rsidR="005B7EF3" w14:paraId="70FD05CC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339D5053" w14:textId="2CEBF056" w:rsidR="005B7EF3" w:rsidRDefault="00EF703F" w:rsidP="005B7EF3">
            <w:r>
              <w:t>carYearLabel</w:t>
            </w:r>
          </w:p>
        </w:tc>
        <w:tc>
          <w:tcPr>
            <w:tcW w:w="2339" w:type="dxa"/>
          </w:tcPr>
          <w:p w14:paraId="351F52CD" w14:textId="1240F69C" w:rsidR="005B7EF3" w:rsidRDefault="00EF703F" w:rsidP="000E1B24">
            <w:r>
              <w:t>Label</w:t>
            </w:r>
          </w:p>
        </w:tc>
        <w:tc>
          <w:tcPr>
            <w:tcW w:w="4673" w:type="dxa"/>
          </w:tcPr>
          <w:p w14:paraId="5A77CD86" w14:textId="77777777" w:rsidR="005B7EF3" w:rsidRDefault="00EF703F" w:rsidP="000E1B24">
            <w:r>
              <w:t>Text: Year of Car:</w:t>
            </w:r>
          </w:p>
          <w:p w14:paraId="55FA8B8E" w14:textId="283B9951" w:rsidR="00C02ED8" w:rsidRDefault="00C02ED8" w:rsidP="000E1B24">
            <w:r>
              <w:t>Location: Top</w:t>
            </w:r>
            <w:r w:rsidR="007B40D0">
              <w:t xml:space="preserve"> Left</w:t>
            </w:r>
            <w:r>
              <w:t xml:space="preserve"> of Form</w:t>
            </w:r>
          </w:p>
          <w:p w14:paraId="694F2092" w14:textId="3873256E" w:rsidR="00686701" w:rsidRDefault="00686701" w:rsidP="000E1B24">
            <w:r>
              <w:t>Size: 98, 20</w:t>
            </w:r>
          </w:p>
          <w:p w14:paraId="5C62ACBE" w14:textId="77777777" w:rsidR="00C02ED8" w:rsidRDefault="00C02ED8" w:rsidP="000E1B24">
            <w:r>
              <w:t>AutoSize: False</w:t>
            </w:r>
          </w:p>
          <w:p w14:paraId="0DB8435D" w14:textId="67E11145" w:rsidR="007B40D0" w:rsidRDefault="007B40D0" w:rsidP="000E1B24">
            <w:r>
              <w:t>TextAlign: Middle Center</w:t>
            </w:r>
          </w:p>
        </w:tc>
      </w:tr>
      <w:tr w:rsidR="00EF703F" w14:paraId="01B4D45A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366E71D7" w14:textId="182C2CB3" w:rsidR="00EF703F" w:rsidRDefault="00EF703F" w:rsidP="005B7EF3">
            <w:r>
              <w:t>carMakeLabel</w:t>
            </w:r>
          </w:p>
        </w:tc>
        <w:tc>
          <w:tcPr>
            <w:tcW w:w="2339" w:type="dxa"/>
          </w:tcPr>
          <w:p w14:paraId="46121B33" w14:textId="36521001" w:rsidR="00EF703F" w:rsidRDefault="00EF703F" w:rsidP="000E1B24">
            <w:r>
              <w:t>Label</w:t>
            </w:r>
          </w:p>
        </w:tc>
        <w:tc>
          <w:tcPr>
            <w:tcW w:w="4673" w:type="dxa"/>
          </w:tcPr>
          <w:p w14:paraId="644CC53D" w14:textId="77777777" w:rsidR="00EF703F" w:rsidRDefault="00EF703F" w:rsidP="000E1B24">
            <w:r>
              <w:t>Text: Make of Car:</w:t>
            </w:r>
          </w:p>
          <w:p w14:paraId="340DFBC0" w14:textId="4B03775D" w:rsidR="00C02ED8" w:rsidRDefault="00C02ED8" w:rsidP="000E1B24">
            <w:r>
              <w:t xml:space="preserve">Location: Top </w:t>
            </w:r>
            <w:r w:rsidR="007B40D0">
              <w:t xml:space="preserve">Right </w:t>
            </w:r>
            <w:r>
              <w:t>of Form</w:t>
            </w:r>
          </w:p>
          <w:p w14:paraId="40162D8A" w14:textId="2D6A8EEF" w:rsidR="00686701" w:rsidRDefault="00686701" w:rsidP="000E1B24">
            <w:r>
              <w:t>Size: 98, 20</w:t>
            </w:r>
          </w:p>
          <w:p w14:paraId="5556892E" w14:textId="77777777" w:rsidR="00C02ED8" w:rsidRDefault="00C02ED8" w:rsidP="000E1B24">
            <w:r>
              <w:t>AutoSize: False</w:t>
            </w:r>
          </w:p>
          <w:p w14:paraId="3FAA420D" w14:textId="27CE552D" w:rsidR="007B40D0" w:rsidRDefault="007B40D0" w:rsidP="000E1B24">
            <w:r>
              <w:t>TextAlign: Middle Center</w:t>
            </w:r>
          </w:p>
        </w:tc>
      </w:tr>
      <w:tr w:rsidR="00EF703F" w14:paraId="338E3E2B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0AD54622" w14:textId="2244136D" w:rsidR="00EF703F" w:rsidRDefault="00EF703F" w:rsidP="005B7EF3">
            <w:r>
              <w:t>carYearTextBox</w:t>
            </w:r>
          </w:p>
        </w:tc>
        <w:tc>
          <w:tcPr>
            <w:tcW w:w="2339" w:type="dxa"/>
          </w:tcPr>
          <w:p w14:paraId="32F03316" w14:textId="47A19989" w:rsidR="00EF703F" w:rsidRDefault="00EF703F" w:rsidP="000E1B24">
            <w:r>
              <w:t>TextBox</w:t>
            </w:r>
          </w:p>
        </w:tc>
        <w:tc>
          <w:tcPr>
            <w:tcW w:w="4673" w:type="dxa"/>
          </w:tcPr>
          <w:p w14:paraId="6EBCFC63" w14:textId="5F070BAA" w:rsidR="00EF703F" w:rsidRDefault="00C02ED8" w:rsidP="000E1B24">
            <w:r>
              <w:t>Text: Null</w:t>
            </w:r>
          </w:p>
          <w:p w14:paraId="2C5773A4" w14:textId="44DD2043" w:rsidR="007B40D0" w:rsidRDefault="007B40D0" w:rsidP="000E1B24">
            <w:r>
              <w:t>Location: Below carYearLabel</w:t>
            </w:r>
          </w:p>
          <w:p w14:paraId="45D26C4B" w14:textId="77777777" w:rsidR="00C02ED8" w:rsidRDefault="00C02ED8" w:rsidP="000E1B24">
            <w:r>
              <w:t>Size: 98, 20</w:t>
            </w:r>
          </w:p>
          <w:p w14:paraId="43E49754" w14:textId="349143BA" w:rsidR="00C02ED8" w:rsidRPr="00C02ED8" w:rsidRDefault="00C02ED8" w:rsidP="000E1B24">
            <w:pPr>
              <w:rPr>
                <w:b/>
                <w:bCs/>
              </w:rPr>
            </w:pPr>
            <w:r>
              <w:t>Location: Top of Form</w:t>
            </w:r>
          </w:p>
        </w:tc>
      </w:tr>
      <w:tr w:rsidR="00EF703F" w14:paraId="3268093F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51213241" w14:textId="0113DE18" w:rsidR="00EF703F" w:rsidRDefault="00EF703F" w:rsidP="005B7EF3">
            <w:r>
              <w:t>carMakeTextBox</w:t>
            </w:r>
          </w:p>
        </w:tc>
        <w:tc>
          <w:tcPr>
            <w:tcW w:w="2339" w:type="dxa"/>
          </w:tcPr>
          <w:p w14:paraId="0191D730" w14:textId="3F35C918" w:rsidR="00EF703F" w:rsidRDefault="00EF703F" w:rsidP="000E1B24">
            <w:r>
              <w:t>TextBox</w:t>
            </w:r>
          </w:p>
        </w:tc>
        <w:tc>
          <w:tcPr>
            <w:tcW w:w="4673" w:type="dxa"/>
          </w:tcPr>
          <w:p w14:paraId="54E2491D" w14:textId="722B8F31" w:rsidR="00EF703F" w:rsidRDefault="00C02ED8" w:rsidP="000E1B24">
            <w:r>
              <w:t>Text: Null</w:t>
            </w:r>
          </w:p>
          <w:p w14:paraId="0C213760" w14:textId="1D85DB3C" w:rsidR="007B40D0" w:rsidRDefault="007B40D0" w:rsidP="000E1B24">
            <w:r>
              <w:t>Location : Below carMakeLabel</w:t>
            </w:r>
          </w:p>
          <w:p w14:paraId="034D3B91" w14:textId="77777777" w:rsidR="00C02ED8" w:rsidRDefault="00C02ED8" w:rsidP="000E1B24">
            <w:r>
              <w:t>Size: 98, 20</w:t>
            </w:r>
          </w:p>
          <w:p w14:paraId="52F8EB4F" w14:textId="0DA047A8" w:rsidR="003F29F4" w:rsidRDefault="00C02ED8" w:rsidP="000E1B24">
            <w:r>
              <w:t>Location: Top of Form</w:t>
            </w:r>
          </w:p>
        </w:tc>
      </w:tr>
      <w:tr w:rsidR="003F29F4" w14:paraId="731F83BE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668989A3" w14:textId="1F9ED2C4" w:rsidR="003F29F4" w:rsidRDefault="003F29F4" w:rsidP="005B7EF3">
            <w:r>
              <w:t>accelerateButton</w:t>
            </w:r>
          </w:p>
        </w:tc>
        <w:tc>
          <w:tcPr>
            <w:tcW w:w="2339" w:type="dxa"/>
          </w:tcPr>
          <w:p w14:paraId="45721040" w14:textId="11AA40F1" w:rsidR="003F29F4" w:rsidRDefault="003F29F4" w:rsidP="000E1B24">
            <w:r>
              <w:t>Button</w:t>
            </w:r>
          </w:p>
        </w:tc>
        <w:tc>
          <w:tcPr>
            <w:tcW w:w="4673" w:type="dxa"/>
          </w:tcPr>
          <w:p w14:paraId="46EF8CBE" w14:textId="77777777" w:rsidR="003F29F4" w:rsidRDefault="003F29F4" w:rsidP="000E1B24">
            <w:r>
              <w:t>Text: Accelerate</w:t>
            </w:r>
          </w:p>
          <w:p w14:paraId="43E63F84" w14:textId="7B3BC00F" w:rsidR="005B18A1" w:rsidRDefault="005B18A1" w:rsidP="000E1B24">
            <w:r>
              <w:t>Location:</w:t>
            </w:r>
            <w:r w:rsidR="009A3269">
              <w:t xml:space="preserve"> </w:t>
            </w:r>
            <w:r w:rsidR="004372FF">
              <w:t>Left</w:t>
            </w:r>
            <w:r w:rsidR="009A3269">
              <w:t xml:space="preserve"> of </w:t>
            </w:r>
            <w:r w:rsidR="004372FF">
              <w:t xml:space="preserve"> speedLabel</w:t>
            </w:r>
          </w:p>
        </w:tc>
      </w:tr>
      <w:tr w:rsidR="003F29F4" w14:paraId="746C6DD1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72017634" w14:textId="1D8F52B2" w:rsidR="003F29F4" w:rsidRDefault="003F29F4" w:rsidP="005B7EF3">
            <w:r>
              <w:t>brakeButton</w:t>
            </w:r>
          </w:p>
        </w:tc>
        <w:tc>
          <w:tcPr>
            <w:tcW w:w="2339" w:type="dxa"/>
          </w:tcPr>
          <w:p w14:paraId="3D20A9C5" w14:textId="15D798A2" w:rsidR="003F29F4" w:rsidRDefault="003F29F4" w:rsidP="000E1B24">
            <w:r>
              <w:t>Button</w:t>
            </w:r>
          </w:p>
        </w:tc>
        <w:tc>
          <w:tcPr>
            <w:tcW w:w="4673" w:type="dxa"/>
          </w:tcPr>
          <w:p w14:paraId="4ED3A74A" w14:textId="77777777" w:rsidR="003F29F4" w:rsidRDefault="003F29F4" w:rsidP="000E1B24">
            <w:r>
              <w:t>Text: Brake</w:t>
            </w:r>
          </w:p>
          <w:p w14:paraId="291DB9C4" w14:textId="18644A1B" w:rsidR="005B18A1" w:rsidRDefault="005B18A1" w:rsidP="000E1B24">
            <w:r>
              <w:t>Location:</w:t>
            </w:r>
            <w:r w:rsidR="009A3269">
              <w:t xml:space="preserve"> Right of speedLabel</w:t>
            </w:r>
            <w:r w:rsidR="004372FF">
              <w:t xml:space="preserve"> </w:t>
            </w:r>
          </w:p>
        </w:tc>
      </w:tr>
      <w:tr w:rsidR="003F29F4" w14:paraId="0BCAA63A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49F1EEA" w14:textId="48B72D72" w:rsidR="003F29F4" w:rsidRDefault="003F29F4" w:rsidP="005B7EF3">
            <w:r>
              <w:t>resetButton</w:t>
            </w:r>
          </w:p>
        </w:tc>
        <w:tc>
          <w:tcPr>
            <w:tcW w:w="2339" w:type="dxa"/>
          </w:tcPr>
          <w:p w14:paraId="0771B833" w14:textId="0B073FE5" w:rsidR="003F29F4" w:rsidRDefault="003F29F4" w:rsidP="000E1B24">
            <w:r>
              <w:t>Button</w:t>
            </w:r>
          </w:p>
        </w:tc>
        <w:tc>
          <w:tcPr>
            <w:tcW w:w="4673" w:type="dxa"/>
          </w:tcPr>
          <w:p w14:paraId="4F452D08" w14:textId="77777777" w:rsidR="003F29F4" w:rsidRDefault="003F29F4" w:rsidP="000E1B24">
            <w:r>
              <w:t>Text: Reset</w:t>
            </w:r>
          </w:p>
          <w:p w14:paraId="30B4310E" w14:textId="23BB34BD" w:rsidR="005B18A1" w:rsidRDefault="005B18A1" w:rsidP="000E1B24">
            <w:r>
              <w:t>Location:</w:t>
            </w:r>
            <w:r w:rsidR="007913FE">
              <w:t xml:space="preserve"> Below speedLabel, Offset to Left</w:t>
            </w:r>
          </w:p>
        </w:tc>
      </w:tr>
      <w:tr w:rsidR="003F29F4" w14:paraId="498D0CF6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1EB88A5D" w14:textId="2DFDA152" w:rsidR="003F29F4" w:rsidRDefault="003F29F4" w:rsidP="005B7EF3">
            <w:r>
              <w:t>exitButton</w:t>
            </w:r>
          </w:p>
        </w:tc>
        <w:tc>
          <w:tcPr>
            <w:tcW w:w="2339" w:type="dxa"/>
          </w:tcPr>
          <w:p w14:paraId="28A0DE4A" w14:textId="302ADAC8" w:rsidR="003F29F4" w:rsidRDefault="003F29F4" w:rsidP="000E1B24">
            <w:r>
              <w:t>Button</w:t>
            </w:r>
          </w:p>
        </w:tc>
        <w:tc>
          <w:tcPr>
            <w:tcW w:w="4673" w:type="dxa"/>
          </w:tcPr>
          <w:p w14:paraId="53A0E03E" w14:textId="77777777" w:rsidR="003F29F4" w:rsidRDefault="003F29F4" w:rsidP="000E1B24">
            <w:r>
              <w:t>Text: Exit</w:t>
            </w:r>
          </w:p>
          <w:p w14:paraId="3E7C81D1" w14:textId="69A196D0" w:rsidR="005B18A1" w:rsidRDefault="005B18A1" w:rsidP="000E1B24">
            <w:r>
              <w:t>Location:</w:t>
            </w:r>
            <w:r w:rsidR="007913FE">
              <w:t xml:space="preserve"> </w:t>
            </w:r>
            <w:r w:rsidR="007913FE">
              <w:t xml:space="preserve">Below speedLabel, Offset to </w:t>
            </w:r>
            <w:r w:rsidR="007913FE">
              <w:t>Right</w:t>
            </w:r>
          </w:p>
        </w:tc>
      </w:tr>
      <w:tr w:rsidR="00D668CF" w14:paraId="28F67A77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EAE6747" w14:textId="1E178493" w:rsidR="00D668CF" w:rsidRDefault="00D668CF" w:rsidP="005B7EF3">
            <w:r>
              <w:t>beginButton</w:t>
            </w:r>
          </w:p>
        </w:tc>
        <w:tc>
          <w:tcPr>
            <w:tcW w:w="2339" w:type="dxa"/>
          </w:tcPr>
          <w:p w14:paraId="73BCE03D" w14:textId="223E37F9" w:rsidR="00D668CF" w:rsidRDefault="00D668CF" w:rsidP="000E1B24">
            <w:r>
              <w:t>Button</w:t>
            </w:r>
          </w:p>
        </w:tc>
        <w:tc>
          <w:tcPr>
            <w:tcW w:w="4673" w:type="dxa"/>
          </w:tcPr>
          <w:p w14:paraId="6482F0DF" w14:textId="77777777" w:rsidR="00D668CF" w:rsidRDefault="00D668CF" w:rsidP="000E1B24">
            <w:r>
              <w:t>Text: Begin</w:t>
            </w:r>
          </w:p>
          <w:p w14:paraId="2FF36F02" w14:textId="4829E888" w:rsidR="005B18A1" w:rsidRDefault="005B18A1" w:rsidP="000E1B24">
            <w:r>
              <w:t>Location:</w:t>
            </w:r>
            <w:r w:rsidR="007913FE">
              <w:t xml:space="preserve"> Top of form, between </w:t>
            </w:r>
            <w:r w:rsidR="00C67AE3">
              <w:t>TextBoxes, centered in Form</w:t>
            </w:r>
          </w:p>
        </w:tc>
      </w:tr>
    </w:tbl>
    <w:p w14:paraId="35D45A19" w14:textId="77777777" w:rsidR="000E1B24" w:rsidRDefault="000E1B24"/>
    <w:sectPr w:rsidR="000E1B24" w:rsidSect="00590F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A9C0" w14:textId="77777777" w:rsidR="004300BD" w:rsidRDefault="004300BD" w:rsidP="00C168D9">
      <w:pPr>
        <w:spacing w:after="0" w:line="240" w:lineRule="auto"/>
      </w:pPr>
      <w:r>
        <w:separator/>
      </w:r>
    </w:p>
  </w:endnote>
  <w:endnote w:type="continuationSeparator" w:id="0">
    <w:p w14:paraId="340CEFC9" w14:textId="77777777" w:rsidR="004300BD" w:rsidRDefault="004300BD" w:rsidP="00C1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3EE38" w14:textId="77777777" w:rsidR="004300BD" w:rsidRDefault="004300BD" w:rsidP="00C168D9">
      <w:pPr>
        <w:spacing w:after="0" w:line="240" w:lineRule="auto"/>
      </w:pPr>
      <w:r>
        <w:separator/>
      </w:r>
    </w:p>
  </w:footnote>
  <w:footnote w:type="continuationSeparator" w:id="0">
    <w:p w14:paraId="182D8622" w14:textId="77777777" w:rsidR="004300BD" w:rsidRDefault="004300BD" w:rsidP="00C1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F1443" w14:textId="77777777" w:rsidR="00C168D9" w:rsidRPr="00C168D9" w:rsidRDefault="00C168D9">
    <w:pPr>
      <w:pStyle w:val="Header"/>
      <w:rPr>
        <w:sz w:val="36"/>
        <w:szCs w:val="36"/>
      </w:rPr>
    </w:pPr>
    <w:r>
      <w:tab/>
    </w:r>
    <w:r w:rsidRPr="00C168D9">
      <w:rPr>
        <w:sz w:val="36"/>
        <w:szCs w:val="36"/>
      </w:rPr>
      <w:t>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A6"/>
    <w:rsid w:val="000D432A"/>
    <w:rsid w:val="000E1B24"/>
    <w:rsid w:val="0013114A"/>
    <w:rsid w:val="001D58D5"/>
    <w:rsid w:val="002E1144"/>
    <w:rsid w:val="00357A25"/>
    <w:rsid w:val="003C5514"/>
    <w:rsid w:val="003F29F4"/>
    <w:rsid w:val="004300BD"/>
    <w:rsid w:val="004372FF"/>
    <w:rsid w:val="00530AEC"/>
    <w:rsid w:val="00543028"/>
    <w:rsid w:val="005621B6"/>
    <w:rsid w:val="00590FC2"/>
    <w:rsid w:val="005B18A1"/>
    <w:rsid w:val="005B7EF3"/>
    <w:rsid w:val="006844AE"/>
    <w:rsid w:val="00686701"/>
    <w:rsid w:val="006A34E4"/>
    <w:rsid w:val="00785FC8"/>
    <w:rsid w:val="007913FE"/>
    <w:rsid w:val="007B40D0"/>
    <w:rsid w:val="00983BA6"/>
    <w:rsid w:val="009A3269"/>
    <w:rsid w:val="00A9384F"/>
    <w:rsid w:val="00AF5529"/>
    <w:rsid w:val="00C02ED8"/>
    <w:rsid w:val="00C168D9"/>
    <w:rsid w:val="00C67AE3"/>
    <w:rsid w:val="00D668CF"/>
    <w:rsid w:val="00D745A3"/>
    <w:rsid w:val="00E23EF1"/>
    <w:rsid w:val="00EF703F"/>
    <w:rsid w:val="00F31AFE"/>
    <w:rsid w:val="00FF76F0"/>
    <w:rsid w:val="322DC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11B2"/>
  <w15:docId w15:val="{23D9FB14-F9C5-46C1-883B-CB551583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D9"/>
  </w:style>
  <w:style w:type="paragraph" w:styleId="Footer">
    <w:name w:val="footer"/>
    <w:basedOn w:val="Normal"/>
    <w:link w:val="Foot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m\OneDrive\Documents\CFCC%20Information%20Technology\2022%20Summer\CSC-130\Resources\Data%20Diction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 Dictionary Template.dotx</Template>
  <TotalTime>273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CFCC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Andrews</dc:creator>
  <cp:keywords/>
  <dc:description/>
  <cp:lastModifiedBy>Grant Andrews</cp:lastModifiedBy>
  <cp:revision>7</cp:revision>
  <cp:lastPrinted>2016-10-26T20:21:00Z</cp:lastPrinted>
  <dcterms:created xsi:type="dcterms:W3CDTF">2022-07-21T17:56:00Z</dcterms:created>
  <dcterms:modified xsi:type="dcterms:W3CDTF">2022-07-27T15:09:00Z</dcterms:modified>
</cp:coreProperties>
</file>